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4A0" w:firstRow="1" w:lastRow="0" w:firstColumn="1" w:lastColumn="0" w:noHBand="0" w:noVBand="1"/>
        <w:tblDescription w:val="Layout table for all content"/>
      </w:tblPr>
      <w:tblGrid>
        <w:gridCol w:w="3240"/>
        <w:gridCol w:w="506"/>
        <w:gridCol w:w="6190"/>
      </w:tblGrid>
      <w:tr w:rsidR="00B93310" w:rsidRPr="005152F2" w14:paraId="191A76A6" w14:textId="77777777" w:rsidTr="004048EA">
        <w:tc>
          <w:tcPr>
            <w:tcW w:w="3240" w:type="dxa"/>
          </w:tcPr>
          <w:p w14:paraId="5F80D1FE" w14:textId="544BE8B0" w:rsidR="00B93310" w:rsidRPr="005152F2" w:rsidRDefault="00000000" w:rsidP="003856C9">
            <w:pPr>
              <w:pStyle w:val="Heading1"/>
            </w:pPr>
            <w:sdt>
              <w:sdtPr>
                <w:alias w:val="Your Name:"/>
                <w:tag w:val="Your Name:"/>
                <w:id w:val="-1220516334"/>
                <w:placeholder>
                  <w:docPart w:val="5A26CF816C1378488AD9C70EC2E4431A"/>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Content>
                <w:r w:rsidR="00B42641">
                  <w:t xml:space="preserve">KAYCE L. </w:t>
                </w:r>
                <w:r w:rsidR="005B7966">
                  <w:t>Shields</w:t>
                </w:r>
              </w:sdtContent>
            </w:sdt>
          </w:p>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240"/>
            </w:tblGrid>
            <w:tr w:rsidR="00441EB9" w:rsidRPr="005152F2" w14:paraId="15B6ABEB" w14:textId="77777777" w:rsidTr="0043426C">
              <w:tc>
                <w:tcPr>
                  <w:tcW w:w="3023" w:type="dxa"/>
                  <w:tcBorders>
                    <w:top w:val="nil"/>
                    <w:bottom w:val="nil"/>
                  </w:tcBorders>
                  <w:tcMar>
                    <w:top w:w="360" w:type="dxa"/>
                    <w:bottom w:w="0" w:type="dxa"/>
                  </w:tcMar>
                </w:tcPr>
                <w:p w14:paraId="6C04F84E" w14:textId="61910C28" w:rsidR="00441EB9" w:rsidRDefault="00441EB9" w:rsidP="00441EB9">
                  <w:pPr>
                    <w:pStyle w:val="Heading3"/>
                  </w:pPr>
                  <w:r w:rsidRPr="005674AC">
                    <w:rPr>
                      <w:noProof/>
                    </w:rPr>
                    <mc:AlternateContent>
                      <mc:Choice Requires="wpg">
                        <w:drawing>
                          <wp:inline distT="0" distB="0" distL="0" distR="0" wp14:anchorId="53B320E6" wp14:editId="1A01EF00">
                            <wp:extent cx="329184" cy="329184"/>
                            <wp:effectExtent l="0" t="0" r="13970" b="13970"/>
                            <wp:docPr id="49" name="Group 43" descr="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2" name="Freeform 2"/>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 name="Freeform 3"/>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72524F6" id="Group 43" o:spid="_x0000_s1026" alt="Email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">
                            <v:shape id="Freeform 2" o:spid="_x0000_s1027" style="position:absolute;left:39;top:55;width:130;height:97;visibility:visible;mso-wrap-style:square;v-text-anchor:top" coordsize="208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&#13;&#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3" o:spid="_x0000_s1028"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441EB9" w:rsidRPr="005152F2" w14:paraId="184CC0DE" w14:textId="77777777" w:rsidTr="0043426C">
              <w:tc>
                <w:tcPr>
                  <w:tcW w:w="3023" w:type="dxa"/>
                  <w:tcBorders>
                    <w:top w:val="nil"/>
                    <w:bottom w:val="nil"/>
                  </w:tcBorders>
                  <w:tcMar>
                    <w:top w:w="115" w:type="dxa"/>
                    <w:bottom w:w="0" w:type="dxa"/>
                  </w:tcMar>
                </w:tcPr>
                <w:p w14:paraId="1BEE1949" w14:textId="77777777" w:rsidR="00441EB9" w:rsidRDefault="005B7966" w:rsidP="00441EB9">
                  <w:pPr>
                    <w:pStyle w:val="Heading3"/>
                  </w:pPr>
                  <w:r>
                    <w:t>Kaycelynn44@gmail.com</w:t>
                  </w:r>
                </w:p>
              </w:tc>
            </w:tr>
            <w:tr w:rsidR="00441EB9" w:rsidRPr="005152F2" w14:paraId="4AC87E9C" w14:textId="77777777" w:rsidTr="0043426C">
              <w:tc>
                <w:tcPr>
                  <w:tcW w:w="3023" w:type="dxa"/>
                  <w:tcBorders>
                    <w:top w:val="nil"/>
                    <w:bottom w:val="nil"/>
                  </w:tcBorders>
                  <w:tcMar>
                    <w:top w:w="360" w:type="dxa"/>
                    <w:bottom w:w="0" w:type="dxa"/>
                  </w:tcMar>
                </w:tcPr>
                <w:p w14:paraId="538FB2BA" w14:textId="77777777" w:rsidR="00441EB9" w:rsidRDefault="00441EB9" w:rsidP="00441EB9">
                  <w:pPr>
                    <w:pStyle w:val="Heading3"/>
                  </w:pPr>
                  <w:r w:rsidRPr="005674AC">
                    <w:rPr>
                      <w:noProof/>
                    </w:rPr>
                    <mc:AlternateContent>
                      <mc:Choice Requires="wpg">
                        <w:drawing>
                          <wp:inline distT="0" distB="0" distL="0" distR="0" wp14:anchorId="573A8580" wp14:editId="7B2069AC">
                            <wp:extent cx="329184" cy="329184"/>
                            <wp:effectExtent l="0" t="0" r="13970" b="13970"/>
                            <wp:docPr id="80" name="Group 37" descr="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81" name="Freeform 81"/>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2" name="Freeform 82"/>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ED875C1" id="Group 37" o:spid="_x0000_s1026" alt="Telephone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">
                            <v:shape id="Freeform 81"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82" o:spid="_x0000_s1028" style="position:absolute;left:34;top:55;width:141;height:97;visibility:visible;mso-wrap-style:square;v-text-anchor:top" coordsize="2265,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&#13;&#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441EB9" w:rsidRPr="005152F2" w14:paraId="14BE45A1" w14:textId="77777777" w:rsidTr="0043426C">
              <w:tc>
                <w:tcPr>
                  <w:tcW w:w="3023" w:type="dxa"/>
                  <w:tcBorders>
                    <w:top w:val="nil"/>
                    <w:bottom w:val="nil"/>
                  </w:tcBorders>
                  <w:tcMar>
                    <w:top w:w="115" w:type="dxa"/>
                    <w:bottom w:w="0" w:type="dxa"/>
                  </w:tcMar>
                </w:tcPr>
                <w:p w14:paraId="08ADF5E0" w14:textId="77777777" w:rsidR="00441EB9" w:rsidRDefault="005B7966" w:rsidP="00441EB9">
                  <w:pPr>
                    <w:pStyle w:val="Heading3"/>
                  </w:pPr>
                  <w:r>
                    <w:t>561-284-4806</w:t>
                  </w:r>
                </w:p>
              </w:tc>
            </w:tr>
            <w:tr w:rsidR="00441EB9" w:rsidRPr="005152F2" w14:paraId="2D9E195E" w14:textId="77777777" w:rsidTr="0043426C">
              <w:tc>
                <w:tcPr>
                  <w:tcW w:w="3023" w:type="dxa"/>
                  <w:tcBorders>
                    <w:top w:val="nil"/>
                    <w:bottom w:val="nil"/>
                  </w:tcBorders>
                  <w:tcMar>
                    <w:top w:w="360" w:type="dxa"/>
                    <w:bottom w:w="0" w:type="dxa"/>
                  </w:tcMar>
                </w:tcPr>
                <w:p w14:paraId="6281EE41" w14:textId="46A3E383" w:rsidR="00A440C5" w:rsidRDefault="004048EA" w:rsidP="00A440C5">
                  <w:r>
                    <w:t>My Personal Website</w:t>
                  </w:r>
                  <w:r w:rsidR="00A440C5">
                    <w:t xml:space="preserve"> Link: </w:t>
                  </w:r>
                </w:p>
              </w:tc>
            </w:tr>
            <w:tr w:rsidR="00441EB9" w:rsidRPr="005152F2" w14:paraId="22238592" w14:textId="77777777" w:rsidTr="0043426C">
              <w:tc>
                <w:tcPr>
                  <w:tcW w:w="3023" w:type="dxa"/>
                  <w:tcBorders>
                    <w:top w:val="nil"/>
                    <w:bottom w:val="nil"/>
                  </w:tcBorders>
                  <w:tcMar>
                    <w:top w:w="115" w:type="dxa"/>
                    <w:bottom w:w="0" w:type="dxa"/>
                  </w:tcMar>
                </w:tcPr>
                <w:p w14:paraId="253FF840" w14:textId="777BEB7C" w:rsidR="00441EB9" w:rsidRDefault="00A708C6" w:rsidP="004048EA">
                  <w:pPr>
                    <w:pStyle w:val="Heading3"/>
                  </w:pPr>
                  <w:r>
                    <w:t>www.</w:t>
                  </w:r>
                  <w:r w:rsidR="00DF6D9A">
                    <w:t>Inspirationallyfe.com</w:t>
                  </w:r>
                </w:p>
              </w:tc>
            </w:tr>
            <w:tr w:rsidR="00441EB9" w:rsidRPr="005152F2" w14:paraId="5C2CBA12" w14:textId="77777777" w:rsidTr="002F77A8">
              <w:trPr>
                <w:trHeight w:val="15"/>
              </w:trPr>
              <w:tc>
                <w:tcPr>
                  <w:tcW w:w="3023" w:type="dxa"/>
                  <w:tcBorders>
                    <w:top w:val="nil"/>
                    <w:bottom w:val="nil"/>
                  </w:tcBorders>
                  <w:tcMar>
                    <w:top w:w="288" w:type="dxa"/>
                    <w:bottom w:w="374" w:type="dxa"/>
                  </w:tcMar>
                </w:tcPr>
                <w:p w14:paraId="47C7EF1B" w14:textId="77777777" w:rsidR="00441EB9" w:rsidRPr="00441EB9" w:rsidRDefault="00441EB9" w:rsidP="005B7966">
                  <w:pPr>
                    <w:pStyle w:val="Heading3"/>
                    <w:jc w:val="both"/>
                    <w:rPr>
                      <w:rFonts w:asciiTheme="minorHAnsi" w:eastAsiaTheme="minorHAnsi" w:hAnsiTheme="minorHAnsi" w:cstheme="minorBidi"/>
                      <w:szCs w:val="18"/>
                    </w:rPr>
                  </w:pPr>
                </w:p>
              </w:tc>
            </w:tr>
            <w:tr w:rsidR="005A7E57" w:rsidRPr="005152F2" w14:paraId="54D1D43B" w14:textId="77777777" w:rsidTr="00F56435">
              <w:tc>
                <w:tcPr>
                  <w:tcW w:w="3023" w:type="dxa"/>
                  <w:tcMar>
                    <w:top w:w="374" w:type="dxa"/>
                    <w:bottom w:w="115" w:type="dxa"/>
                  </w:tcMar>
                </w:tcPr>
                <w:p w14:paraId="3AEB2785" w14:textId="77777777" w:rsidR="002C77B9" w:rsidRDefault="00000000" w:rsidP="002C77B9">
                  <w:pPr>
                    <w:pStyle w:val="Heading3"/>
                  </w:pPr>
                  <w:sdt>
                    <w:sdtPr>
                      <w:alias w:val="Objective:"/>
                      <w:tag w:val="Objective:"/>
                      <w:id w:val="319159961"/>
                      <w:placeholder>
                        <w:docPart w:val="E28F27F4DE606846A88B9F3C62ED277C"/>
                      </w:placeholder>
                      <w:temporary/>
                      <w:showingPlcHdr/>
                      <w15:appearance w15:val="hidden"/>
                    </w:sdtPr>
                    <w:sdtContent>
                      <w:r w:rsidR="002B7747">
                        <w:t>Objective</w:t>
                      </w:r>
                    </w:sdtContent>
                  </w:sdt>
                </w:p>
                <w:p w14:paraId="6A57F121" w14:textId="77777777" w:rsidR="005A7E57" w:rsidRDefault="00616FF4" w:rsidP="00616FF4">
                  <w:pPr>
                    <w:pStyle w:val="GraphicElement"/>
                  </w:pPr>
                  <w:r>
                    <mc:AlternateContent>
                      <mc:Choice Requires="wps">
                        <w:drawing>
                          <wp:inline distT="0" distB="0" distL="0" distR="0" wp14:anchorId="094C3E82" wp14:editId="4D06A62A">
                            <wp:extent cx="221615" cy="0"/>
                            <wp:effectExtent l="0" t="0" r="26035" b="19050"/>
                            <wp:docPr id="83" name="Straight Connector 83" descr="Line graphic"/>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80B051A" id="Straight Connector 83" o:spid="_x0000_s1026" alt="Line graphic"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" strokecolor="#37b6ae [3204]" strokeweight="1pt">
                            <v:stroke joinstyle="miter"/>
                            <w10:anchorlock/>
                          </v:line>
                        </w:pict>
                      </mc:Fallback>
                    </mc:AlternateContent>
                  </w:r>
                </w:p>
                <w:p w14:paraId="5DC167D7" w14:textId="77777777" w:rsidR="005A7E57" w:rsidRDefault="005B7966" w:rsidP="00EF3B1D">
                  <w:pPr>
                    <w:jc w:val="left"/>
                  </w:pPr>
                  <w:r>
                    <w:t xml:space="preserve">With having </w:t>
                  </w:r>
                  <w:r w:rsidR="007E23E4">
                    <w:t>7</w:t>
                  </w:r>
                  <w:r>
                    <w:t>+ years in the food industry, to obtain food server positions, attention to details and having disposition. Also, providing the upmost customer service</w:t>
                  </w:r>
                  <w:r w:rsidR="00F42A55">
                    <w:t>.</w:t>
                  </w:r>
                  <w:r>
                    <w:t xml:space="preserve"> </w:t>
                  </w:r>
                </w:p>
                <w:p w14:paraId="4ACA7AB2" w14:textId="1EBACD52" w:rsidR="003716EE" w:rsidRDefault="003716EE" w:rsidP="00EF3B1D">
                  <w:pPr>
                    <w:jc w:val="left"/>
                  </w:pPr>
                  <w:r>
                    <w:t xml:space="preserve">I would say that I have a Great Attitude, Honest, Motivated </w:t>
                  </w:r>
                  <w:r w:rsidR="009D550E">
                    <w:t>and S</w:t>
                  </w:r>
                  <w:r w:rsidR="00BF3B0B">
                    <w:t>t</w:t>
                  </w:r>
                  <w:r w:rsidR="009D550E">
                    <w:t>rong</w:t>
                  </w:r>
                  <w:r>
                    <w:t xml:space="preserve"> wil</w:t>
                  </w:r>
                  <w:r w:rsidR="00BF3B0B">
                    <w:t>ed</w:t>
                  </w:r>
                  <w:r>
                    <w:t xml:space="preserve"> with a whole lot of Confidence. </w:t>
                  </w:r>
                </w:p>
              </w:tc>
            </w:tr>
            <w:tr w:rsidR="00463463" w:rsidRPr="005152F2" w14:paraId="3C9202FB" w14:textId="77777777" w:rsidTr="00F56435">
              <w:tc>
                <w:tcPr>
                  <w:tcW w:w="3023" w:type="dxa"/>
                  <w:tcMar>
                    <w:top w:w="374" w:type="dxa"/>
                    <w:bottom w:w="115" w:type="dxa"/>
                  </w:tcMar>
                </w:tcPr>
                <w:p w14:paraId="10C7C5E9" w14:textId="77777777" w:rsidR="005A7E57" w:rsidRDefault="00000000" w:rsidP="0043426C">
                  <w:pPr>
                    <w:pStyle w:val="Heading3"/>
                  </w:pPr>
                  <w:sdt>
                    <w:sdtPr>
                      <w:alias w:val="Skills:"/>
                      <w:tag w:val="Skills:"/>
                      <w:id w:val="1490835561"/>
                      <w:placeholder>
                        <w:docPart w:val="5837323E47554A43881B4D1873A64FFD"/>
                      </w:placeholder>
                      <w:temporary/>
                      <w:showingPlcHdr/>
                      <w15:appearance w15:val="hidden"/>
                    </w:sdtPr>
                    <w:sdtContent>
                      <w:r w:rsidR="007B2F5C">
                        <w:t>Skills</w:t>
                      </w:r>
                    </w:sdtContent>
                  </w:sdt>
                </w:p>
                <w:p w14:paraId="6AC53C13" w14:textId="77777777" w:rsidR="00BF3B0B" w:rsidRDefault="00616FF4" w:rsidP="00BF3B0B">
                  <w:pPr>
                    <w:pStyle w:val="GraphicElement"/>
                  </w:pPr>
                  <w:r>
                    <mc:AlternateContent>
                      <mc:Choice Requires="wps">
                        <w:drawing>
                          <wp:inline distT="0" distB="0" distL="0" distR="0" wp14:anchorId="13218828" wp14:editId="0871136B">
                            <wp:extent cx="221615" cy="0"/>
                            <wp:effectExtent l="0" t="0" r="26035" b="19050"/>
                            <wp:docPr id="84" name="Straight Connector 84" descr="Line graphic"/>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5621836" id="Straight Connector 84" o:spid="_x0000_s1026" alt="Line graphic"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" strokecolor="#37b6ae [3204]" strokeweight="1pt">
                            <v:stroke joinstyle="miter"/>
                            <w10:anchorlock/>
                          </v:line>
                        </w:pict>
                      </mc:Fallback>
                    </mc:AlternateContent>
                  </w:r>
                </w:p>
                <w:p w14:paraId="0F1A3147" w14:textId="7AE1398C" w:rsidR="002F77A8" w:rsidRPr="002F77A8" w:rsidRDefault="00BF3B0B" w:rsidP="002F77A8">
                  <w:pPr>
                    <w:pStyle w:val="GraphicElement"/>
                  </w:pPr>
                  <w:r>
                    <w:t>F</w:t>
                  </w:r>
                  <w:r w:rsidR="005B7966">
                    <w:t xml:space="preserve">lexibility, organization skills, actively being engaged, positive attitude, the willingness to learn and grow, and a great personality. </w:t>
                  </w:r>
                  <w:r w:rsidR="007E23E4">
                    <w:t xml:space="preserve">I will learn for the </w:t>
                  </w:r>
                  <w:r w:rsidR="007E23E4">
                    <w:lastRenderedPageBreak/>
                    <w:t xml:space="preserve">better of any company I will work for. </w:t>
                  </w:r>
                  <w:r w:rsidR="00B42641">
                    <w:t xml:space="preserve">As well as wanting to learn a variety of different positions. </w:t>
                  </w:r>
                </w:p>
                <w:p w14:paraId="0B2737E8" w14:textId="77777777" w:rsidR="00A74E89" w:rsidRDefault="00A74E89" w:rsidP="00463463">
                  <w:pPr>
                    <w:rPr>
                      <w:u w:val="single"/>
                    </w:rPr>
                  </w:pPr>
                </w:p>
                <w:p w14:paraId="52CE5BBE" w14:textId="7A987959" w:rsidR="00A74E89" w:rsidRPr="00A74E89" w:rsidRDefault="00286DAA" w:rsidP="00A74E89">
                  <w:pPr>
                    <w:rPr>
                      <w:u w:val="single"/>
                    </w:rPr>
                  </w:pPr>
                  <w:r w:rsidRPr="00286DAA">
                    <w:rPr>
                      <w:u w:val="single"/>
                    </w:rPr>
                    <w:t xml:space="preserve">SKILLS </w:t>
                  </w:r>
                </w:p>
                <w:p w14:paraId="4E62C01C" w14:textId="69CF78D6" w:rsidR="00EF3B1D" w:rsidRDefault="00BF3B0B" w:rsidP="00EF3B1D">
                  <w:pPr>
                    <w:jc w:val="left"/>
                  </w:pPr>
                  <w:r>
                    <w:t>E</w:t>
                  </w:r>
                  <w:r w:rsidR="00A74E89">
                    <w:t>xperience in Customer Retention focus</w:t>
                  </w:r>
                  <w:r>
                    <w:t>ing</w:t>
                  </w:r>
                  <w:r w:rsidR="00A74E89">
                    <w:t xml:space="preserve"> on customer interaction and relationship.  </w:t>
                  </w:r>
                </w:p>
                <w:p w14:paraId="3072CBC5" w14:textId="27C93F39" w:rsidR="00EF3B1D" w:rsidRDefault="00A74E89" w:rsidP="00EF3B1D">
                  <w:pPr>
                    <w:jc w:val="left"/>
                  </w:pPr>
                  <w:r>
                    <w:t xml:space="preserve">Risk Management, protecting HIPPA Laws and protecting outside sources for incoming emails from “employees” claiming they are working for the Company. </w:t>
                  </w:r>
                </w:p>
                <w:p w14:paraId="7120F8AE" w14:textId="03E62DAC" w:rsidR="00A74E89" w:rsidRDefault="00A74E89" w:rsidP="00EF3B1D">
                  <w:pPr>
                    <w:jc w:val="left"/>
                  </w:pPr>
                  <w:r>
                    <w:t xml:space="preserve">Executive experience with creating a Business and being responsible for a project I believe in. </w:t>
                  </w:r>
                </w:p>
                <w:p w14:paraId="7F9F73B4" w14:textId="251EDDCC" w:rsidR="00A74E89" w:rsidRDefault="00A74E89" w:rsidP="00EF3B1D">
                  <w:pPr>
                    <w:jc w:val="left"/>
                    <w:rPr>
                      <w:u w:val="single"/>
                    </w:rPr>
                  </w:pPr>
                  <w:r>
                    <w:t xml:space="preserve">I also promote brands through Digital Media Marketing using social media as well as a </w:t>
                  </w:r>
                  <w:r w:rsidR="00BF3B0B">
                    <w:t xml:space="preserve">personally designed </w:t>
                  </w:r>
                  <w:r>
                    <w:t xml:space="preserve">website.  </w:t>
                  </w:r>
                </w:p>
                <w:p w14:paraId="2272050D" w14:textId="31280017" w:rsidR="00A74E89" w:rsidRDefault="00140539" w:rsidP="00140539">
                  <w:pPr>
                    <w:jc w:val="both"/>
                  </w:pPr>
                  <w:r>
                    <w:t>I also have experience with patients, speaking with them</w:t>
                  </w:r>
                  <w:r w:rsidR="00B84C20">
                    <w:t xml:space="preserve"> regarding</w:t>
                  </w:r>
                  <w:r>
                    <w:t xml:space="preserve"> health issues,</w:t>
                  </w:r>
                  <w:r w:rsidR="00BF3B0B">
                    <w:t xml:space="preserve"> their </w:t>
                  </w:r>
                  <w:r>
                    <w:t xml:space="preserve">daily lives, </w:t>
                  </w:r>
                  <w:r w:rsidR="00B84C20">
                    <w:t>and about what can help them with these issues they are experiencing. Working in a high fast-paced industries,</w:t>
                  </w:r>
                  <w:r w:rsidR="00BF3B0B">
                    <w:t xml:space="preserve"> I </w:t>
                  </w:r>
                  <w:r w:rsidR="00B84C20">
                    <w:t xml:space="preserve">work </w:t>
                  </w:r>
                  <w:r w:rsidR="00EF3B1D">
                    <w:t>well</w:t>
                  </w:r>
                  <w:r w:rsidR="00B84C20">
                    <w:t xml:space="preserve"> under pressure. </w:t>
                  </w:r>
                </w:p>
                <w:p w14:paraId="5897596F" w14:textId="7B2FDC9D" w:rsidR="00EF3B1D" w:rsidRDefault="00EF3B1D" w:rsidP="00EF3B1D">
                  <w:pPr>
                    <w:jc w:val="left"/>
                  </w:pPr>
                  <w:r>
                    <w:t xml:space="preserve">I </w:t>
                  </w:r>
                  <w:r w:rsidR="00BF3B0B">
                    <w:t xml:space="preserve">have </w:t>
                  </w:r>
                  <w:r>
                    <w:t>use</w:t>
                  </w:r>
                  <w:r w:rsidR="00BF3B0B">
                    <w:t>d</w:t>
                  </w:r>
                  <w:r>
                    <w:t xml:space="preserve"> Data Analytics with a profile that took Raw Data </w:t>
                  </w:r>
                  <w:r w:rsidR="00BF3B0B">
                    <w:t>and showed</w:t>
                  </w:r>
                  <w:r>
                    <w:t xml:space="preserve"> insights from different States, Countries, Ages, Genders and using Public Opinion</w:t>
                  </w:r>
                  <w:r w:rsidR="004048EA">
                    <w:t>s.</w:t>
                  </w:r>
                  <w:r>
                    <w:t xml:space="preserve"> </w:t>
                  </w:r>
                </w:p>
                <w:p w14:paraId="31C06290" w14:textId="43CE9D2F" w:rsidR="00B42641" w:rsidRPr="00B42641" w:rsidRDefault="00B42641" w:rsidP="002F77A8">
                  <w:pPr>
                    <w:jc w:val="left"/>
                  </w:pPr>
                  <w:r>
                    <w:t>I have also created my own website that involves using Web Development/ Web Design. Along with understanding</w:t>
                  </w:r>
                  <w:r w:rsidR="003716EE">
                    <w:t xml:space="preserve"> </w:t>
                  </w:r>
                  <w:r>
                    <w:t>Webpage Layout, Content Creation and Content Production</w:t>
                  </w:r>
                  <w:r w:rsidR="002F77A8">
                    <w:t xml:space="preserve">. </w:t>
                  </w:r>
                  <w:r w:rsidR="003716EE">
                    <w:t xml:space="preserve"> </w:t>
                  </w:r>
                </w:p>
              </w:tc>
            </w:tr>
          </w:tbl>
          <w:p w14:paraId="48893AC3" w14:textId="7F16A3AA" w:rsidR="00286DAA" w:rsidRPr="005152F2" w:rsidRDefault="00286DAA" w:rsidP="00334650">
            <w:pPr>
              <w:jc w:val="both"/>
            </w:pPr>
          </w:p>
        </w:tc>
        <w:tc>
          <w:tcPr>
            <w:tcW w:w="506" w:type="dxa"/>
          </w:tcPr>
          <w:p w14:paraId="53A0340A" w14:textId="03154447" w:rsidR="00B93310" w:rsidRPr="005152F2" w:rsidRDefault="00B93310" w:rsidP="00463463"/>
        </w:tc>
        <w:tc>
          <w:tcPr>
            <w:tcW w:w="6190" w:type="dxa"/>
          </w:tcPr>
          <w:tbl>
            <w:tblPr>
              <w:tblW w:w="6344" w:type="dxa"/>
              <w:tblLayout w:type="fixed"/>
              <w:tblLook w:val="04A0" w:firstRow="1" w:lastRow="0" w:firstColumn="1" w:lastColumn="0" w:noHBand="0" w:noVBand="1"/>
              <w:tblDescription w:val="Right side layout table"/>
            </w:tblPr>
            <w:tblGrid>
              <w:gridCol w:w="6344"/>
            </w:tblGrid>
            <w:tr w:rsidR="008F6337" w14:paraId="3DD9425A" w14:textId="77777777" w:rsidTr="008A0B89">
              <w:trPr>
                <w:trHeight w:val="180"/>
              </w:trPr>
              <w:tc>
                <w:tcPr>
                  <w:tcW w:w="6344" w:type="dxa"/>
                  <w:tcMar>
                    <w:left w:w="115" w:type="dxa"/>
                    <w:bottom w:w="374" w:type="dxa"/>
                    <w:right w:w="115" w:type="dxa"/>
                  </w:tcMar>
                </w:tcPr>
                <w:p w14:paraId="1A856225" w14:textId="2F9AB348" w:rsidR="00D568DE" w:rsidRDefault="00000000" w:rsidP="00555527">
                  <w:pPr>
                    <w:pStyle w:val="Heading2"/>
                  </w:pPr>
                  <w:sdt>
                    <w:sdtPr>
                      <w:alias w:val="Experience:"/>
                      <w:tag w:val="Experience:"/>
                      <w:id w:val="1217937480"/>
                      <w:placeholder>
                        <w:docPart w:val="27DEBFFCF7D77F4A96969A544407FD8B"/>
                      </w:placeholder>
                      <w:temporary/>
                      <w:showingPlcHdr/>
                      <w15:appearance w15:val="hidden"/>
                    </w:sdtPr>
                    <w:sdtContent>
                      <w:r w:rsidR="003053D9" w:rsidRPr="005152F2">
                        <w:t>Experience</w:t>
                      </w:r>
                    </w:sdtContent>
                  </w:sdt>
                </w:p>
                <w:p w14:paraId="33DCE224" w14:textId="0774E9F5" w:rsidR="006C0908" w:rsidRDefault="006C0908" w:rsidP="00D568DE">
                  <w:pPr>
                    <w:rPr>
                      <w:b/>
                      <w:bCs/>
                    </w:rPr>
                  </w:pPr>
                  <w:r>
                    <w:rPr>
                      <w:b/>
                      <w:bCs/>
                    </w:rPr>
                    <w:t>ROOTED KAVA, KAVA BAR - LANTANA</w:t>
                  </w:r>
                </w:p>
                <w:p w14:paraId="3956BCEE" w14:textId="10D67E5F" w:rsidR="006C0908" w:rsidRDefault="006C0908" w:rsidP="00D568DE">
                  <w:r w:rsidRPr="006C0908">
                    <w:t>March</w:t>
                  </w:r>
                  <w:r>
                    <w:t xml:space="preserve"> 2022 – PRESENTLY </w:t>
                  </w:r>
                </w:p>
                <w:p w14:paraId="4BEC0290" w14:textId="1D7F2026" w:rsidR="00880604" w:rsidRDefault="00411043" w:rsidP="00880604">
                  <w:r>
                    <w:t>Communicative and customer- oriented bartending experience with just over a year of exp</w:t>
                  </w:r>
                  <w:r w:rsidR="00B40C41">
                    <w:t>erience</w:t>
                  </w:r>
                  <w:r>
                    <w:t xml:space="preserve">. </w:t>
                  </w:r>
                  <w:r w:rsidR="00B40C41">
                    <w:t xml:space="preserve">Joining an innovative and friendly team to grow both professionally and personally. </w:t>
                  </w:r>
                  <w:r w:rsidR="00F67B89">
                    <w:t>Mixing various drinks, handling cash drops, payments by the guests, keeping the bar neat, stocking and maintaining the bar, respond professionally to inebriated guests, as needed</w:t>
                  </w:r>
                  <w:r w:rsidR="00880604">
                    <w:t xml:space="preserve">, while also checking </w:t>
                  </w:r>
                  <w:r w:rsidR="00C2362F">
                    <w:t>IDs</w:t>
                  </w:r>
                  <w:r w:rsidR="00880604">
                    <w:t xml:space="preserve"> as needed. </w:t>
                  </w:r>
                </w:p>
                <w:p w14:paraId="5B1261D7" w14:textId="77777777" w:rsidR="00880604" w:rsidRDefault="00880604" w:rsidP="00880604">
                  <w:pPr>
                    <w:rPr>
                      <w:b/>
                      <w:bCs/>
                    </w:rPr>
                  </w:pPr>
                </w:p>
                <w:p w14:paraId="0E639F2A" w14:textId="334060F3" w:rsidR="00D568DE" w:rsidRDefault="00D568DE" w:rsidP="00D568DE">
                  <w:pPr>
                    <w:rPr>
                      <w:b/>
                      <w:bCs/>
                    </w:rPr>
                  </w:pPr>
                  <w:r>
                    <w:rPr>
                      <w:b/>
                      <w:bCs/>
                    </w:rPr>
                    <w:t xml:space="preserve">TRULIEVE MEDICAL DISPENSARY </w:t>
                  </w:r>
                  <w:r w:rsidR="006C0908">
                    <w:rPr>
                      <w:b/>
                      <w:bCs/>
                    </w:rPr>
                    <w:t>– BOCA RATON</w:t>
                  </w:r>
                </w:p>
                <w:p w14:paraId="1C5AC28F" w14:textId="78269BDA" w:rsidR="00D568DE" w:rsidRDefault="00D568DE" w:rsidP="00D568DE">
                  <w:r>
                    <w:t xml:space="preserve">March 2021 – </w:t>
                  </w:r>
                  <w:r w:rsidR="008F445F">
                    <w:t>PRES</w:t>
                  </w:r>
                  <w:r w:rsidR="004048EA">
                    <w:t>E</w:t>
                  </w:r>
                  <w:r w:rsidR="008F445F">
                    <w:t>NTLY</w:t>
                  </w:r>
                </w:p>
                <w:p w14:paraId="5285B91F" w14:textId="42644EC4" w:rsidR="00D568DE" w:rsidRPr="003E5C91" w:rsidRDefault="003E5C91" w:rsidP="00D568DE">
                  <w:pPr>
                    <w:rPr>
                      <w:rFonts w:cs="Times New Roman"/>
                    </w:rPr>
                  </w:pPr>
                  <w:r w:rsidRPr="003E5C91">
                    <w:rPr>
                      <w:rFonts w:cs="Times New Roman"/>
                    </w:rPr>
                    <w:t>Know about the products we have for patients, understood, and abide by the HIPPA violations and rules. Handled cash and debit card transactions. As well, I would clean, do pick-ups, use a POS System, make phone calls to patients, restock the floor with the Inventory Team, as well as helped with Inventory Monthly Counts, and train new employees who start with the business and help them grow within the company. Participated in Training Courses to better my understanding of the Job. I have also accepted and Received Shipments. As well as consult meetings one on one with new patients to better their understanding of the product and or the company itself. I also was trusted with the responsibility of driving a company car to do transfers, which helps move products from one location to another of the company.</w:t>
                  </w:r>
                  <w:r w:rsidR="00334654">
                    <w:rPr>
                      <w:rFonts w:cs="Times New Roman"/>
                    </w:rPr>
                    <w:t xml:space="preserve"> </w:t>
                  </w:r>
                  <w:r w:rsidRPr="003E5C91">
                    <w:rPr>
                      <w:rFonts w:cs="Times New Roman"/>
                    </w:rPr>
                    <w:t xml:space="preserve">I also have experience in Shift Supervisor Priorities such as counting registers, processing EOD paperwork, directing patients to assigned registers, and assisting in patient complaints, while also fixing Dispensation errors. Submitting IT Support requests, using Email for communication, using </w:t>
                  </w:r>
                  <w:proofErr w:type="spellStart"/>
                  <w:r w:rsidRPr="003E5C91">
                    <w:rPr>
                      <w:rFonts w:cs="Times New Roman"/>
                    </w:rPr>
                    <w:t>Waitly</w:t>
                  </w:r>
                  <w:proofErr w:type="spellEnd"/>
                  <w:r w:rsidRPr="003E5C91">
                    <w:rPr>
                      <w:rFonts w:cs="Times New Roman"/>
                    </w:rPr>
                    <w:t xml:space="preserve"> for wait time management, understanding </w:t>
                  </w:r>
                  <w:proofErr w:type="spellStart"/>
                  <w:r w:rsidRPr="003E5C91">
                    <w:rPr>
                      <w:rFonts w:cs="Times New Roman"/>
                    </w:rPr>
                    <w:t>Ascentis</w:t>
                  </w:r>
                  <w:proofErr w:type="spellEnd"/>
                  <w:r w:rsidRPr="003E5C91">
                    <w:rPr>
                      <w:rFonts w:cs="Times New Roman"/>
                    </w:rPr>
                    <w:t xml:space="preserve">, knowledge of OMMU Registry, and understanding SOPs. As well as doing Compliance for the Department of Health. Working as a Shift Supervisor on the management team, I am to oversee and maintain high productivity and give positive patient experience as well learned to give Interviews to potential hires. I organize bulletin boards and create tips for the previous work week. Qualifications for the position are teamwork, attention to detail, communication, leadership, </w:t>
                  </w:r>
                  <w:r w:rsidR="00334654">
                    <w:rPr>
                      <w:rFonts w:cs="Times New Roman"/>
                    </w:rPr>
                    <w:t xml:space="preserve">and </w:t>
                  </w:r>
                  <w:r w:rsidRPr="003E5C91">
                    <w:rPr>
                      <w:rFonts w:cs="Times New Roman"/>
                    </w:rPr>
                    <w:t>professionalism</w:t>
                  </w:r>
                  <w:r w:rsidR="00334654">
                    <w:rPr>
                      <w:rFonts w:cs="Times New Roman"/>
                    </w:rPr>
                    <w:t>.</w:t>
                  </w:r>
                </w:p>
                <w:p w14:paraId="7E163681" w14:textId="3535EC9F" w:rsidR="00555527" w:rsidRDefault="00555527" w:rsidP="00555527">
                  <w:pPr>
                    <w:jc w:val="both"/>
                  </w:pPr>
                </w:p>
                <w:p w14:paraId="7E62DAFB" w14:textId="77777777" w:rsidR="00880604" w:rsidRDefault="00555527" w:rsidP="00880604">
                  <w:pPr>
                    <w:rPr>
                      <w:b/>
                      <w:bCs/>
                    </w:rPr>
                  </w:pPr>
                  <w:r>
                    <w:rPr>
                      <w:b/>
                      <w:bCs/>
                    </w:rPr>
                    <w:t>PUBLIX SUPER MARKET – BOYNTON BEACH / LAKE</w:t>
                  </w:r>
                  <w:r w:rsidR="007C1280">
                    <w:rPr>
                      <w:b/>
                      <w:bCs/>
                    </w:rPr>
                    <w:t xml:space="preserve"> </w:t>
                  </w:r>
                  <w:r>
                    <w:rPr>
                      <w:b/>
                      <w:bCs/>
                    </w:rPr>
                    <w:t xml:space="preserve">WORTH </w:t>
                  </w:r>
                </w:p>
                <w:p w14:paraId="7BC6BB62" w14:textId="6BAA4696" w:rsidR="00555527" w:rsidRPr="00880604" w:rsidRDefault="00555527" w:rsidP="00880604">
                  <w:pPr>
                    <w:rPr>
                      <w:b/>
                      <w:bCs/>
                    </w:rPr>
                  </w:pPr>
                  <w:r>
                    <w:lastRenderedPageBreak/>
                    <w:t xml:space="preserve">July 2017- July 2018 &amp; November 2020 – </w:t>
                  </w:r>
                  <w:r w:rsidR="006F31A0">
                    <w:t>December 2022</w:t>
                  </w:r>
                </w:p>
                <w:p w14:paraId="036480E2" w14:textId="5C95E345" w:rsidR="00A708C6" w:rsidRPr="00880604" w:rsidRDefault="00A708C6" w:rsidP="00A708C6">
                  <w:pPr>
                    <w:jc w:val="both"/>
                    <w:rPr>
                      <w:rFonts w:cs="AppleSystemUIFont"/>
                    </w:rPr>
                  </w:pPr>
                  <w:r w:rsidRPr="00A708C6">
                    <w:rPr>
                      <w:rFonts w:cs="AppleSystemUIFont"/>
                    </w:rPr>
                    <w:t>Cash handling and restocking. Bagged food and provided an excellent customer experience. When I started with Publix in 2020, I went into the Deli Department, there I made sandwiches, learned all the Meats and Cheeses. I would also organize, clean, and do online orders.</w:t>
                  </w:r>
                  <w:r w:rsidR="00334654">
                    <w:rPr>
                      <w:rFonts w:cs="AppleSystemUIFont"/>
                    </w:rPr>
                    <w:t xml:space="preserve"> As well as, unloading and restocking when shipment would arrive. </w:t>
                  </w:r>
                </w:p>
                <w:p w14:paraId="04530048" w14:textId="3F024333" w:rsidR="00CA1AEB" w:rsidRPr="0043426C" w:rsidRDefault="00CA1AEB" w:rsidP="00CA1AEB">
                  <w:pPr>
                    <w:pStyle w:val="Heading4"/>
                  </w:pPr>
                  <w:r>
                    <w:t>Mississippi sweets</w:t>
                  </w:r>
                  <w:r w:rsidR="00A708C6">
                    <w:t xml:space="preserve"> </w:t>
                  </w:r>
                  <w:r>
                    <w:t>bbq - wellington</w:t>
                  </w:r>
                </w:p>
                <w:p w14:paraId="7F3E87E5" w14:textId="77777777" w:rsidR="00CA1AEB" w:rsidRPr="005152F2" w:rsidRDefault="00CA1AEB" w:rsidP="00CA1AEB">
                  <w:pPr>
                    <w:pStyle w:val="Heading5"/>
                  </w:pPr>
                  <w:r>
                    <w:t>October 2015- September 2018</w:t>
                  </w:r>
                </w:p>
                <w:p w14:paraId="6B267812" w14:textId="609C1B5F" w:rsidR="00CA1AEB" w:rsidRPr="00D568DE" w:rsidRDefault="00CA1AEB" w:rsidP="00CA1AEB">
                  <w:r>
                    <w:t>Counter work included: Cleaning, organizing, making drinks, stocking, taking To-Go orders, answering the phones, setting up and breaking down, handling payments, and doing closing paperwork.</w:t>
                  </w:r>
                </w:p>
              </w:tc>
            </w:tr>
            <w:tr w:rsidR="008F6337" w14:paraId="1B337251" w14:textId="77777777" w:rsidTr="008A0B89">
              <w:trPr>
                <w:trHeight w:val="4217"/>
              </w:trPr>
              <w:tc>
                <w:tcPr>
                  <w:tcW w:w="6344" w:type="dxa"/>
                  <w:tcMar>
                    <w:left w:w="115" w:type="dxa"/>
                    <w:bottom w:w="374" w:type="dxa"/>
                    <w:right w:w="115" w:type="dxa"/>
                  </w:tcMar>
                </w:tcPr>
                <w:p w14:paraId="52D33B41" w14:textId="77777777" w:rsidR="008F6337" w:rsidRPr="005152F2" w:rsidRDefault="00000000" w:rsidP="008F6337">
                  <w:pPr>
                    <w:pStyle w:val="Heading2"/>
                  </w:pPr>
                  <w:sdt>
                    <w:sdtPr>
                      <w:alias w:val="Education:"/>
                      <w:tag w:val="Education:"/>
                      <w:id w:val="1349516922"/>
                      <w:placeholder>
                        <w:docPart w:val="0D13BC0BEAD29A46A8E2B1AECAA89B16"/>
                      </w:placeholder>
                      <w:temporary/>
                      <w:showingPlcHdr/>
                      <w15:appearance w15:val="hidden"/>
                    </w:sdtPr>
                    <w:sdtContent>
                      <w:r w:rsidR="003053D9" w:rsidRPr="005152F2">
                        <w:t>Education</w:t>
                      </w:r>
                    </w:sdtContent>
                  </w:sdt>
                </w:p>
                <w:p w14:paraId="6C0D09C2" w14:textId="2C996C82" w:rsidR="005B7966" w:rsidRDefault="005B7966" w:rsidP="007B2F5C">
                  <w:pPr>
                    <w:rPr>
                      <w:b/>
                      <w:bCs/>
                    </w:rPr>
                  </w:pPr>
                  <w:r>
                    <w:rPr>
                      <w:b/>
                      <w:bCs/>
                    </w:rPr>
                    <w:t>PALM BEACH STATE COLLEGE</w:t>
                  </w:r>
                  <w:r w:rsidR="00794E37">
                    <w:rPr>
                      <w:b/>
                      <w:bCs/>
                    </w:rPr>
                    <w:t xml:space="preserve"> LAKE WORTH</w:t>
                  </w:r>
                </w:p>
                <w:p w14:paraId="4B3C398F" w14:textId="55060E26" w:rsidR="005B7966" w:rsidRDefault="005B7966" w:rsidP="007B2F5C">
                  <w:r>
                    <w:t xml:space="preserve">2018- 2019 </w:t>
                  </w:r>
                </w:p>
                <w:p w14:paraId="6F91E792" w14:textId="77777777" w:rsidR="00A440C5" w:rsidRDefault="005B7966" w:rsidP="00A440C5">
                  <w:r>
                    <w:t xml:space="preserve">I originally </w:t>
                  </w:r>
                  <w:r w:rsidR="0000721F">
                    <w:t xml:space="preserve">attended </w:t>
                  </w:r>
                  <w:r>
                    <w:t xml:space="preserve">for Radiology, then Business Management. I am currently not in </w:t>
                  </w:r>
                  <w:r w:rsidR="00291DE0">
                    <w:t>school but</w:t>
                  </w:r>
                  <w:r>
                    <w:t xml:space="preserve"> wish to proceed on when I find out what I want to do in my career </w:t>
                  </w:r>
                  <w:r w:rsidR="0000721F">
                    <w:t>for the long term.</w:t>
                  </w:r>
                  <w:r>
                    <w:t xml:space="preserve"> </w:t>
                  </w:r>
                </w:p>
                <w:p w14:paraId="5FA79C29" w14:textId="2B5C4C0C" w:rsidR="00A440C5" w:rsidRPr="0094124D" w:rsidRDefault="0094124D" w:rsidP="0094124D">
                  <w:pPr>
                    <w:rPr>
                      <w:b/>
                      <w:bCs/>
                    </w:rPr>
                  </w:pPr>
                  <w:r>
                    <w:rPr>
                      <w:b/>
                      <w:bCs/>
                    </w:rPr>
                    <w:t>PARK VISTA HIGH SCHOOL LAKE WORTH</w:t>
                  </w:r>
                </w:p>
                <w:p w14:paraId="3C1EAD6E" w14:textId="77777777" w:rsidR="00A440C5" w:rsidRPr="005B7966" w:rsidRDefault="00A440C5" w:rsidP="00A440C5">
                  <w:r>
                    <w:t>2014-2018</w:t>
                  </w:r>
                </w:p>
                <w:p w14:paraId="6078F3F2" w14:textId="3E204A8C" w:rsidR="00A440C5" w:rsidRPr="005B7966" w:rsidRDefault="00A440C5" w:rsidP="00A440C5">
                  <w:r>
                    <w:t xml:space="preserve">My ending GPA was a 3.10. Extracurricular activities included Chorus and actively performed concerts, talent shows, and singing for major corporations as to Disney’s Candlelight. I excelled in English class promptly. </w:t>
                  </w:r>
                </w:p>
              </w:tc>
            </w:tr>
            <w:tr w:rsidR="008F6337" w14:paraId="580EDC86" w14:textId="77777777" w:rsidTr="000F6007">
              <w:trPr>
                <w:trHeight w:val="851"/>
              </w:trPr>
              <w:tc>
                <w:tcPr>
                  <w:tcW w:w="6344" w:type="dxa"/>
                </w:tcPr>
                <w:p w14:paraId="3F0258A1" w14:textId="1294719E" w:rsidR="00FA2A0A" w:rsidRPr="00E3723E" w:rsidRDefault="000F4167" w:rsidP="000F4167">
                  <w:pPr>
                    <w:pStyle w:val="Heading2"/>
                  </w:pPr>
                  <w:r>
                    <w:t>REFERNCES</w:t>
                  </w:r>
                </w:p>
              </w:tc>
            </w:tr>
          </w:tbl>
          <w:p w14:paraId="2CE2EE84" w14:textId="77777777" w:rsidR="002F77A8" w:rsidRDefault="002F77A8" w:rsidP="002F77A8">
            <w:pPr>
              <w:jc w:val="both"/>
              <w:rPr>
                <w:b/>
                <w:bCs/>
              </w:rPr>
            </w:pPr>
          </w:p>
          <w:p w14:paraId="4C47E170" w14:textId="5114D50B" w:rsidR="009F1A72" w:rsidRDefault="000F6007" w:rsidP="000F6007">
            <w:pPr>
              <w:jc w:val="both"/>
              <w:rPr>
                <w:b/>
                <w:bCs/>
              </w:rPr>
            </w:pPr>
            <w:r>
              <w:rPr>
                <w:b/>
                <w:bCs/>
              </w:rPr>
              <w:t xml:space="preserve"> </w:t>
            </w:r>
            <w:r w:rsidR="009F1A72">
              <w:rPr>
                <w:b/>
                <w:bCs/>
              </w:rPr>
              <w:t>AMANDA HOLLINS</w:t>
            </w:r>
            <w:r w:rsidR="009F1A72">
              <w:rPr>
                <w:b/>
                <w:bCs/>
              </w:rPr>
              <w:tab/>
            </w:r>
            <w:r w:rsidR="009F1A72">
              <w:rPr>
                <w:b/>
                <w:bCs/>
              </w:rPr>
              <w:tab/>
            </w:r>
            <w:r w:rsidR="009F1A72">
              <w:rPr>
                <w:b/>
                <w:bCs/>
              </w:rPr>
              <w:tab/>
            </w:r>
            <w:r w:rsidR="009F1A72">
              <w:rPr>
                <w:b/>
                <w:bCs/>
              </w:rPr>
              <w:tab/>
            </w:r>
            <w:r>
              <w:rPr>
                <w:b/>
                <w:bCs/>
              </w:rPr>
              <w:t xml:space="preserve">     </w:t>
            </w:r>
            <w:r w:rsidR="009F1A72">
              <w:rPr>
                <w:b/>
                <w:bCs/>
              </w:rPr>
              <w:t xml:space="preserve"> SEAN TRIPP</w:t>
            </w:r>
          </w:p>
          <w:p w14:paraId="7CA050B0" w14:textId="43DA121B" w:rsidR="009F1A72" w:rsidRPr="009F1A72" w:rsidRDefault="009F1A72" w:rsidP="009F1A72">
            <w:r>
              <w:t>1</w:t>
            </w:r>
            <w:r w:rsidR="0094124D">
              <w:t xml:space="preserve">7 </w:t>
            </w:r>
            <w:r>
              <w:t>YEARS</w:t>
            </w:r>
            <w:r>
              <w:tab/>
            </w:r>
            <w:r w:rsidRPr="009F1A72">
              <w:tab/>
            </w:r>
            <w:r w:rsidRPr="009F1A72">
              <w:tab/>
            </w:r>
            <w:r w:rsidRPr="009F1A72">
              <w:tab/>
            </w:r>
            <w:r w:rsidRPr="009F1A72">
              <w:tab/>
            </w:r>
            <w:r w:rsidR="0094124D">
              <w:t xml:space="preserve">4 </w:t>
            </w:r>
            <w:r w:rsidRPr="009F1A72">
              <w:t>YEARS</w:t>
            </w:r>
          </w:p>
          <w:p w14:paraId="34895285" w14:textId="3A43DFB9" w:rsidR="009F1A72" w:rsidRDefault="00FC2777" w:rsidP="00FC2777">
            <w:r>
              <w:t xml:space="preserve">     </w:t>
            </w:r>
            <w:r w:rsidR="000F6007">
              <w:t xml:space="preserve"> </w:t>
            </w:r>
            <w:r w:rsidR="009F1A72">
              <w:t>561-906-1014</w:t>
            </w:r>
            <w:r w:rsidR="009F1A72">
              <w:tab/>
            </w:r>
            <w:r w:rsidR="009F1A72">
              <w:tab/>
            </w:r>
            <w:r w:rsidR="009F1A72">
              <w:tab/>
            </w:r>
            <w:r w:rsidR="009F1A72">
              <w:tab/>
            </w:r>
            <w:r>
              <w:t xml:space="preserve">   </w:t>
            </w:r>
            <w:r w:rsidR="009F1A72">
              <w:t>1 (917) 287-0468</w:t>
            </w:r>
          </w:p>
          <w:p w14:paraId="132F8918" w14:textId="77777777" w:rsidR="009F1A72" w:rsidRPr="00024AA1" w:rsidRDefault="009F1A72" w:rsidP="009F1A72">
            <w:r>
              <w:rPr>
                <w:b/>
                <w:bCs/>
              </w:rPr>
              <w:t>SEAN SHIELDS</w:t>
            </w:r>
          </w:p>
          <w:p w14:paraId="471898DE" w14:textId="46F3DE30" w:rsidR="000F6007" w:rsidRDefault="009F1A72" w:rsidP="000F6007">
            <w:r>
              <w:t>2</w:t>
            </w:r>
            <w:r w:rsidR="0094124D">
              <w:t xml:space="preserve">1 </w:t>
            </w:r>
            <w:r>
              <w:t>YEAR</w:t>
            </w:r>
            <w:r w:rsidR="000F6007">
              <w:t>S</w:t>
            </w:r>
          </w:p>
          <w:p w14:paraId="39A5C983" w14:textId="77777777" w:rsidR="009F1A72" w:rsidRDefault="009F1A72" w:rsidP="009F1A72">
            <w:r>
              <w:t>(561) 286-2684</w:t>
            </w:r>
          </w:p>
          <w:p w14:paraId="4D2ED7D2" w14:textId="21F19758" w:rsidR="008A0B89" w:rsidRPr="005152F2" w:rsidRDefault="008A0B89" w:rsidP="00024AA1">
            <w:pPr>
              <w:pStyle w:val="NoSpacing"/>
              <w:jc w:val="right"/>
            </w:pPr>
          </w:p>
        </w:tc>
      </w:tr>
    </w:tbl>
    <w:p w14:paraId="722A7D79" w14:textId="536092F7" w:rsidR="00C2362F" w:rsidRPr="00C2362F" w:rsidRDefault="00C2362F" w:rsidP="00C2362F">
      <w:pPr>
        <w:tabs>
          <w:tab w:val="left" w:pos="2612"/>
          <w:tab w:val="center" w:pos="4968"/>
        </w:tabs>
        <w:jc w:val="left"/>
      </w:pPr>
      <w:r>
        <w:lastRenderedPageBreak/>
        <w:tab/>
      </w:r>
      <w:r>
        <w:tab/>
      </w:r>
    </w:p>
    <w:sectPr w:rsidR="00C2362F" w:rsidRPr="00C2362F" w:rsidSect="00FE20E6">
      <w:headerReference w:type="default" r:id="rId7"/>
      <w:footerReference w:type="default" r:id="rId8"/>
      <w:headerReference w:type="first" r:id="rId9"/>
      <w:footerReference w:type="first" r:id="rId10"/>
      <w:pgSz w:w="12240" w:h="15840"/>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72CE1" w14:textId="77777777" w:rsidR="004304D6" w:rsidRDefault="004304D6" w:rsidP="003856C9">
      <w:pPr>
        <w:spacing w:after="0" w:line="240" w:lineRule="auto"/>
      </w:pPr>
      <w:r>
        <w:separator/>
      </w:r>
    </w:p>
  </w:endnote>
  <w:endnote w:type="continuationSeparator" w:id="0">
    <w:p w14:paraId="601CB7EB" w14:textId="77777777" w:rsidR="004304D6" w:rsidRDefault="004304D6"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A59E9" w14:textId="77777777" w:rsidR="003856C9" w:rsidRDefault="007803B7" w:rsidP="007803B7">
    <w:pPr>
      <w:pStyle w:val="Footer"/>
    </w:pPr>
    <w:r w:rsidRPr="00DC79BB">
      <w:rPr>
        <w:noProof/>
      </w:rPr>
      <mc:AlternateContent>
        <mc:Choice Requires="wpg">
          <w:drawing>
            <wp:anchor distT="0" distB="0" distL="114300" distR="114300" simplePos="0" relativeHeight="251667456" behindDoc="0" locked="1" layoutInCell="1" allowOverlap="1" wp14:anchorId="1880E53A" wp14:editId="23E6A67B">
              <wp:simplePos x="0" y="0"/>
              <wp:positionH relativeFrom="margin">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67"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68" name="Freeform 68"/>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reeform 69"/>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eform 70"/>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eform 71"/>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73"/>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reeform 75"/>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76"/>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333D1DF7" id="Group 4" o:spid="_x0000_s1026" alt="Footer graphic design with grey rectangles in various angles" style="position:absolute;margin-left:0;margin-top:0;width:536.4pt;height:34.55pt;z-index:251667456;mso-width-percent:877;mso-height-percent:45;mso-top-percent:905;mso-position-horizontal:center;mso-position-horizontal-relative:margin;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">
              <o:lock v:ext="edit" aspectratio="t"/>
              <v:shape id="Freeform 68"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69"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70"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" path="m65,l75,92,,92,65,xe" fillcolor="#d8d8d8 [2732]" strokecolor="#d8d8d8 [2732]" strokeweight="0">
                <v:path arrowok="t" o:connecttype="custom" o:connectlocs="65,0;75,92;0,92;65,0" o:connectangles="0,0,0,0"/>
              </v:shape>
              <v:shape id="Freeform 71"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72"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" path="m1,l12,8,,8,1,xe" fillcolor="#d8d8d8 [2732]" strokecolor="#d8d8d8 [2732]" strokeweight="0">
                <v:path arrowok="t" o:connecttype="custom" o:connectlocs="1,0;12,8;0,8;1,0" o:connectangles="0,0,0,0"/>
              </v:shape>
              <v:shape id="Freeform 73"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74"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75"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76"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mc:Fallback>
      </mc:AlternateContent>
    </w:r>
    <w:sdt>
      <w:sdtPr>
        <w:id w:val="1281234005"/>
        <w:docPartObj>
          <w:docPartGallery w:val="Page Numbers (Bottom of Page)"/>
          <w:docPartUnique/>
        </w:docPartObj>
      </w:sdtPr>
      <w:sdtEndPr>
        <w:rPr>
          <w:noProof/>
        </w:rPr>
      </w:sdtEndPr>
      <w:sdtContent>
        <w:r w:rsidR="001765FE">
          <w:fldChar w:fldCharType="begin"/>
        </w:r>
        <w:r w:rsidR="001765FE">
          <w:instrText xml:space="preserve"> PAGE   \* MERGEFORMAT </w:instrText>
        </w:r>
        <w:r w:rsidR="001765FE">
          <w:fldChar w:fldCharType="separate"/>
        </w:r>
        <w:r w:rsidR="002B7747">
          <w:rPr>
            <w:noProof/>
          </w:rPr>
          <w:t>2</w:t>
        </w:r>
        <w:r w:rsidR="001765FE">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0CC53" w14:textId="77777777" w:rsidR="001765FE" w:rsidRDefault="00DC79BB">
    <w:pPr>
      <w:pStyle w:val="Footer"/>
    </w:pPr>
    <w:r w:rsidRPr="00DC79BB">
      <w:rPr>
        <w:noProof/>
      </w:rPr>
      <mc:AlternateContent>
        <mc:Choice Requires="wpg">
          <w:drawing>
            <wp:anchor distT="0" distB="0" distL="114300" distR="114300" simplePos="0" relativeHeight="251660288" behindDoc="0" locked="1" layoutInCell="1" allowOverlap="1" wp14:anchorId="6A465528" wp14:editId="273DDB8A">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34"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reeform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5507CA1C" id="Group 4" o:spid="_x0000_s1026" alt="Footer graphic design with grey rectangles in various angles" style="position:absolute;margin-left:0;margin-top:0;width:536.4pt;height:34.55pt;z-index:25166028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">
              <o:lock v:ext="edit" aspectratio="t"/>
              <v:shape id="Freeform 35"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" path="m65,l75,92,,92,65,xe" fillcolor="#d8d8d8 [2732]" strokecolor="#d8d8d8 [2732]" strokeweight="0">
                <v:path arrowok="t" o:connecttype="custom" o:connectlocs="65,0;75,92;0,92;65,0" o:connectangles="0,0,0,0"/>
              </v:shape>
              <v:shape id="Freeform 38"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" path="m1,l12,8,,8,1,xe" fillcolor="#d8d8d8 [2732]" strokecolor="#d8d8d8 [2732]" strokeweight="0">
                <v:path arrowok="t" o:connecttype="custom" o:connectlocs="1,0;12,8;0,8;1,0" o:connectangles="0,0,0,0"/>
              </v:shape>
              <v:shape id="Freeform 40"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2CE47" w14:textId="77777777" w:rsidR="004304D6" w:rsidRDefault="004304D6" w:rsidP="003856C9">
      <w:pPr>
        <w:spacing w:after="0" w:line="240" w:lineRule="auto"/>
      </w:pPr>
      <w:r>
        <w:separator/>
      </w:r>
    </w:p>
  </w:footnote>
  <w:footnote w:type="continuationSeparator" w:id="0">
    <w:p w14:paraId="32BD68E9" w14:textId="77777777" w:rsidR="004304D6" w:rsidRDefault="004304D6" w:rsidP="00385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4089A" w14:textId="77777777" w:rsidR="003856C9" w:rsidRDefault="007803B7">
    <w:pPr>
      <w:pStyle w:val="Header"/>
    </w:pPr>
    <w:r w:rsidRPr="00DC79BB">
      <w:rPr>
        <w:noProof/>
      </w:rPr>
      <mc:AlternateContent>
        <mc:Choice Requires="wpg">
          <w:drawing>
            <wp:anchor distT="0" distB="0" distL="114300" distR="114300" simplePos="0" relativeHeight="251665408" behindDoc="0" locked="1" layoutInCell="1" allowOverlap="1" wp14:anchorId="591B5709" wp14:editId="08E6C785">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56"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7" name="Freeform 57"/>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61"/>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62"/>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63"/>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64"/>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reeform 65"/>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1D254F6E" id="Group 17" o:spid="_x0000_s1026" alt="Header graphic design with grey rectangles in various angles" style="position:absolute;margin-left:0;margin-top:0;width:536.4pt;height:34.55pt;z-index:251665408;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">
              <o:lock v:ext="edit" aspectratio="t"/>
              <v:shape id="Freeform 57"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58"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59"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" path="m8,69r,l8,69r,xm,l80,r1,13l11,68,8,65,,xe" fillcolor="#d8d8d8 [2732]" strokecolor="#d8d8d8 [2732]" strokeweight="0">
                <v:path arrowok="t" o:connecttype="custom" o:connectlocs="8,69;8,69;8,69;8,69;0,0;80,0;81,13;11,68;8,65;0,0" o:connectangles="0,0,0,0,0,0,0,0,0,0"/>
                <o:lock v:ext="edit" verticies="t"/>
              </v:shape>
              <v:shape id="Freeform 60"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61"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62"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63"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64"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" path="m,l79,r8,65l87,68r,l,xe" fillcolor="#d8d8d8 [2732]" strokecolor="#d8d8d8 [2732]" strokeweight="0">
                <v:path arrowok="t" o:connecttype="custom" o:connectlocs="0,0;79,0;87,65;87,68;87,68;0,0" o:connectangles="0,0,0,0,0,0"/>
              </v:shape>
              <v:shape id="Freeform 65"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66"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079D6" w14:textId="77777777" w:rsidR="00DC79BB" w:rsidRDefault="00DC79BB" w:rsidP="002F77A8">
    <w:pPr>
      <w:pStyle w:val="Header"/>
      <w:jc w:val="both"/>
    </w:pPr>
    <w:r w:rsidRPr="00DC79BB">
      <w:rPr>
        <w:noProof/>
      </w:rPr>
      <mc:AlternateContent>
        <mc:Choice Requires="wpg">
          <w:drawing>
            <wp:anchor distT="0" distB="0" distL="114300" distR="114300" simplePos="0" relativeHeight="251663360" behindDoc="0" locked="1" layoutInCell="1" allowOverlap="1" wp14:anchorId="628D904D" wp14:editId="6BE5CF15">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5"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ree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6B11EAB9" id="Group 17" o:spid="_x0000_s1026" alt="Header graphic design with grey rectangles in various angles" style="position:absolute;margin-left:0;margin-top:0;width:536.4pt;height:34.55pt;z-index:251663360;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">
              <o:lock v:ext="edit" aspectratio="t"/>
              <v:shape id="Freeform 46"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&#13;&#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" path="m,l79,r8,65l87,68r,l,xe" fillcolor="#d8d8d8 [2732]" strokecolor="#d8d8d8 [2732]" strokeweight="0">
                <v:path arrowok="t" o:connecttype="custom" o:connectlocs="0,0;79,0;87,65;87,68;87,68;0,0" o:connectangles="0,0,0,0,0,0"/>
              </v:shape>
              <v:shape id="Freeform 54"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966"/>
    <w:rsid w:val="0000721F"/>
    <w:rsid w:val="00024AA1"/>
    <w:rsid w:val="00052BE1"/>
    <w:rsid w:val="0007412A"/>
    <w:rsid w:val="000A1B7A"/>
    <w:rsid w:val="000F4167"/>
    <w:rsid w:val="000F6007"/>
    <w:rsid w:val="0010199E"/>
    <w:rsid w:val="0011049A"/>
    <w:rsid w:val="001323AB"/>
    <w:rsid w:val="00140539"/>
    <w:rsid w:val="001765FE"/>
    <w:rsid w:val="0019561F"/>
    <w:rsid w:val="001A7A67"/>
    <w:rsid w:val="001B32D2"/>
    <w:rsid w:val="001C25A4"/>
    <w:rsid w:val="001D54D3"/>
    <w:rsid w:val="00286DAA"/>
    <w:rsid w:val="00291DE0"/>
    <w:rsid w:val="00293B83"/>
    <w:rsid w:val="002A3621"/>
    <w:rsid w:val="002B3890"/>
    <w:rsid w:val="002B7747"/>
    <w:rsid w:val="002C77B9"/>
    <w:rsid w:val="002D35BE"/>
    <w:rsid w:val="002F22C0"/>
    <w:rsid w:val="002F485A"/>
    <w:rsid w:val="002F77A8"/>
    <w:rsid w:val="003053D9"/>
    <w:rsid w:val="003141A0"/>
    <w:rsid w:val="00334260"/>
    <w:rsid w:val="00334650"/>
    <w:rsid w:val="00334654"/>
    <w:rsid w:val="00360459"/>
    <w:rsid w:val="00360987"/>
    <w:rsid w:val="003716EE"/>
    <w:rsid w:val="003856C9"/>
    <w:rsid w:val="00396369"/>
    <w:rsid w:val="003E5C91"/>
    <w:rsid w:val="003F4D31"/>
    <w:rsid w:val="004048EA"/>
    <w:rsid w:val="00411043"/>
    <w:rsid w:val="004304D6"/>
    <w:rsid w:val="004325EE"/>
    <w:rsid w:val="00432F1C"/>
    <w:rsid w:val="0043426C"/>
    <w:rsid w:val="00434B62"/>
    <w:rsid w:val="00441EB9"/>
    <w:rsid w:val="00453359"/>
    <w:rsid w:val="00463463"/>
    <w:rsid w:val="00463C03"/>
    <w:rsid w:val="00473EF8"/>
    <w:rsid w:val="004760E5"/>
    <w:rsid w:val="0048180E"/>
    <w:rsid w:val="00485CB2"/>
    <w:rsid w:val="004B1094"/>
    <w:rsid w:val="004C5222"/>
    <w:rsid w:val="004D22BB"/>
    <w:rsid w:val="004D7020"/>
    <w:rsid w:val="005116DA"/>
    <w:rsid w:val="00514D85"/>
    <w:rsid w:val="005152F2"/>
    <w:rsid w:val="00534E4E"/>
    <w:rsid w:val="00551D35"/>
    <w:rsid w:val="00555527"/>
    <w:rsid w:val="00557019"/>
    <w:rsid w:val="005674AC"/>
    <w:rsid w:val="0057750B"/>
    <w:rsid w:val="005965CA"/>
    <w:rsid w:val="005A1E51"/>
    <w:rsid w:val="005A7E57"/>
    <w:rsid w:val="005B7966"/>
    <w:rsid w:val="00606D87"/>
    <w:rsid w:val="00616FF4"/>
    <w:rsid w:val="00660210"/>
    <w:rsid w:val="00692571"/>
    <w:rsid w:val="006A3CE7"/>
    <w:rsid w:val="006C0908"/>
    <w:rsid w:val="006D09D0"/>
    <w:rsid w:val="006F31A0"/>
    <w:rsid w:val="00743379"/>
    <w:rsid w:val="00767136"/>
    <w:rsid w:val="00773B25"/>
    <w:rsid w:val="007803B7"/>
    <w:rsid w:val="00794E37"/>
    <w:rsid w:val="007B2F5C"/>
    <w:rsid w:val="007B7121"/>
    <w:rsid w:val="007C1280"/>
    <w:rsid w:val="007C2DEE"/>
    <w:rsid w:val="007C5F05"/>
    <w:rsid w:val="007E23E4"/>
    <w:rsid w:val="00832043"/>
    <w:rsid w:val="00832F81"/>
    <w:rsid w:val="00880604"/>
    <w:rsid w:val="00882E59"/>
    <w:rsid w:val="008A0B89"/>
    <w:rsid w:val="008C7CA2"/>
    <w:rsid w:val="008F445F"/>
    <w:rsid w:val="008F6337"/>
    <w:rsid w:val="0094124D"/>
    <w:rsid w:val="00964944"/>
    <w:rsid w:val="00995562"/>
    <w:rsid w:val="009A3316"/>
    <w:rsid w:val="009D550E"/>
    <w:rsid w:val="009F1A72"/>
    <w:rsid w:val="00A42F91"/>
    <w:rsid w:val="00A440C5"/>
    <w:rsid w:val="00A708C6"/>
    <w:rsid w:val="00A74E89"/>
    <w:rsid w:val="00AD6036"/>
    <w:rsid w:val="00AF1258"/>
    <w:rsid w:val="00B01E52"/>
    <w:rsid w:val="00B07014"/>
    <w:rsid w:val="00B40C41"/>
    <w:rsid w:val="00B42641"/>
    <w:rsid w:val="00B550FC"/>
    <w:rsid w:val="00B84C20"/>
    <w:rsid w:val="00B85871"/>
    <w:rsid w:val="00B93310"/>
    <w:rsid w:val="00BC1F18"/>
    <w:rsid w:val="00BD2E58"/>
    <w:rsid w:val="00BE3E20"/>
    <w:rsid w:val="00BF3B0B"/>
    <w:rsid w:val="00BF6BAB"/>
    <w:rsid w:val="00C007A5"/>
    <w:rsid w:val="00C03E67"/>
    <w:rsid w:val="00C05B69"/>
    <w:rsid w:val="00C2362F"/>
    <w:rsid w:val="00C4403A"/>
    <w:rsid w:val="00C81D40"/>
    <w:rsid w:val="00C86BBB"/>
    <w:rsid w:val="00CA1AEB"/>
    <w:rsid w:val="00CC389B"/>
    <w:rsid w:val="00CE6306"/>
    <w:rsid w:val="00D11C4D"/>
    <w:rsid w:val="00D1707E"/>
    <w:rsid w:val="00D5067A"/>
    <w:rsid w:val="00D568DE"/>
    <w:rsid w:val="00DB7E11"/>
    <w:rsid w:val="00DC79BB"/>
    <w:rsid w:val="00DD2CAD"/>
    <w:rsid w:val="00DD649D"/>
    <w:rsid w:val="00DF6D9A"/>
    <w:rsid w:val="00E074E5"/>
    <w:rsid w:val="00E34D58"/>
    <w:rsid w:val="00E3723E"/>
    <w:rsid w:val="00E941EF"/>
    <w:rsid w:val="00EB1C1B"/>
    <w:rsid w:val="00EF3B1D"/>
    <w:rsid w:val="00F42A55"/>
    <w:rsid w:val="00F56435"/>
    <w:rsid w:val="00F67B89"/>
    <w:rsid w:val="00FA07AA"/>
    <w:rsid w:val="00FA2A0A"/>
    <w:rsid w:val="00FA4F19"/>
    <w:rsid w:val="00FB0A17"/>
    <w:rsid w:val="00FB6A8F"/>
    <w:rsid w:val="00FC2777"/>
    <w:rsid w:val="00FD7DBE"/>
    <w:rsid w:val="00FE20E6"/>
    <w:rsid w:val="00FE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73D99B"/>
  <w15:chartTrackingRefBased/>
  <w15:docId w15:val="{D759BE25-8C77-3B4E-A4F3-375C09B2F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6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890"/>
  </w:style>
  <w:style w:type="paragraph" w:styleId="Heading1">
    <w:name w:val="heading 1"/>
    <w:basedOn w:val="Normal"/>
    <w:link w:val="Heading1Char"/>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A1E51"/>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43426C"/>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B3890"/>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0"/>
    <w:qFormat/>
    <w:rsid w:val="005A7E57"/>
    <w:pPr>
      <w:spacing w:after="0" w:line="240" w:lineRule="auto"/>
    </w:pPr>
  </w:style>
  <w:style w:type="paragraph" w:customStyle="1" w:styleId="GraphicElement">
    <w:name w:val="Graphic Element"/>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 w:type="character" w:styleId="CommentReference">
    <w:name w:val="annotation reference"/>
    <w:basedOn w:val="DefaultParagraphFont"/>
    <w:uiPriority w:val="99"/>
    <w:semiHidden/>
    <w:unhideWhenUsed/>
    <w:rsid w:val="004048EA"/>
    <w:rPr>
      <w:sz w:val="16"/>
      <w:szCs w:val="16"/>
    </w:rPr>
  </w:style>
  <w:style w:type="paragraph" w:styleId="CommentText">
    <w:name w:val="annotation text"/>
    <w:basedOn w:val="Normal"/>
    <w:link w:val="CommentTextChar"/>
    <w:uiPriority w:val="99"/>
    <w:semiHidden/>
    <w:unhideWhenUsed/>
    <w:rsid w:val="004048EA"/>
    <w:pPr>
      <w:spacing w:line="240" w:lineRule="auto"/>
    </w:pPr>
  </w:style>
  <w:style w:type="character" w:customStyle="1" w:styleId="CommentTextChar">
    <w:name w:val="Comment Text Char"/>
    <w:basedOn w:val="DefaultParagraphFont"/>
    <w:link w:val="CommentText"/>
    <w:uiPriority w:val="99"/>
    <w:semiHidden/>
    <w:rsid w:val="004048EA"/>
  </w:style>
  <w:style w:type="paragraph" w:styleId="CommentSubject">
    <w:name w:val="annotation subject"/>
    <w:basedOn w:val="CommentText"/>
    <w:next w:val="CommentText"/>
    <w:link w:val="CommentSubjectChar"/>
    <w:uiPriority w:val="99"/>
    <w:semiHidden/>
    <w:unhideWhenUsed/>
    <w:rsid w:val="004048EA"/>
    <w:rPr>
      <w:b/>
      <w:bCs/>
    </w:rPr>
  </w:style>
  <w:style w:type="character" w:customStyle="1" w:styleId="CommentSubjectChar">
    <w:name w:val="Comment Subject Char"/>
    <w:basedOn w:val="CommentTextChar"/>
    <w:link w:val="CommentSubject"/>
    <w:uiPriority w:val="99"/>
    <w:semiHidden/>
    <w:rsid w:val="004048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11662">
      <w:bodyDiv w:val="1"/>
      <w:marLeft w:val="0"/>
      <w:marRight w:val="0"/>
      <w:marTop w:val="0"/>
      <w:marBottom w:val="0"/>
      <w:divBdr>
        <w:top w:val="none" w:sz="0" w:space="0" w:color="auto"/>
        <w:left w:val="none" w:sz="0" w:space="0" w:color="auto"/>
        <w:bottom w:val="none" w:sz="0" w:space="0" w:color="auto"/>
        <w:right w:val="none" w:sz="0" w:space="0" w:color="auto"/>
      </w:divBdr>
    </w:div>
    <w:div w:id="170193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ayceshields/Library/Containers/com.microsoft.Word/Data/Library/Application%20Support/Microsoft/Office/16.0/DTS/Search/%7b79EEA07D-0DCB-E048-A5BB-AD2E5947DC71%7dtf1639274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26CF816C1378488AD9C70EC2E4431A"/>
        <w:category>
          <w:name w:val="General"/>
          <w:gallery w:val="placeholder"/>
        </w:category>
        <w:types>
          <w:type w:val="bbPlcHdr"/>
        </w:types>
        <w:behaviors>
          <w:behavior w:val="content"/>
        </w:behaviors>
        <w:guid w:val="{3B24A93E-21E6-F941-9454-C92089853791}"/>
      </w:docPartPr>
      <w:docPartBody>
        <w:p w:rsidR="002251F8" w:rsidRDefault="005167ED">
          <w:pPr>
            <w:pStyle w:val="5A26CF816C1378488AD9C70EC2E4431A"/>
          </w:pPr>
          <w:r w:rsidRPr="005152F2">
            <w:t>Your Name</w:t>
          </w:r>
        </w:p>
      </w:docPartBody>
    </w:docPart>
    <w:docPart>
      <w:docPartPr>
        <w:name w:val="E28F27F4DE606846A88B9F3C62ED277C"/>
        <w:category>
          <w:name w:val="General"/>
          <w:gallery w:val="placeholder"/>
        </w:category>
        <w:types>
          <w:type w:val="bbPlcHdr"/>
        </w:types>
        <w:behaviors>
          <w:behavior w:val="content"/>
        </w:behaviors>
        <w:guid w:val="{A4757629-536E-E54D-BE45-DCDBFD994C47}"/>
      </w:docPartPr>
      <w:docPartBody>
        <w:p w:rsidR="002251F8" w:rsidRDefault="005167ED">
          <w:pPr>
            <w:pStyle w:val="E28F27F4DE606846A88B9F3C62ED277C"/>
          </w:pPr>
          <w:r>
            <w:t>Objective</w:t>
          </w:r>
        </w:p>
      </w:docPartBody>
    </w:docPart>
    <w:docPart>
      <w:docPartPr>
        <w:name w:val="5837323E47554A43881B4D1873A64FFD"/>
        <w:category>
          <w:name w:val="General"/>
          <w:gallery w:val="placeholder"/>
        </w:category>
        <w:types>
          <w:type w:val="bbPlcHdr"/>
        </w:types>
        <w:behaviors>
          <w:behavior w:val="content"/>
        </w:behaviors>
        <w:guid w:val="{CE94107E-75D3-ED45-BD2E-2B5CC8A2953B}"/>
      </w:docPartPr>
      <w:docPartBody>
        <w:p w:rsidR="002251F8" w:rsidRDefault="005167ED">
          <w:pPr>
            <w:pStyle w:val="5837323E47554A43881B4D1873A64FFD"/>
          </w:pPr>
          <w:r>
            <w:t>Skills</w:t>
          </w:r>
        </w:p>
      </w:docPartBody>
    </w:docPart>
    <w:docPart>
      <w:docPartPr>
        <w:name w:val="27DEBFFCF7D77F4A96969A544407FD8B"/>
        <w:category>
          <w:name w:val="General"/>
          <w:gallery w:val="placeholder"/>
        </w:category>
        <w:types>
          <w:type w:val="bbPlcHdr"/>
        </w:types>
        <w:behaviors>
          <w:behavior w:val="content"/>
        </w:behaviors>
        <w:guid w:val="{98B72614-2570-5643-A381-BCF382F329D5}"/>
      </w:docPartPr>
      <w:docPartBody>
        <w:p w:rsidR="002251F8" w:rsidRDefault="005167ED">
          <w:pPr>
            <w:pStyle w:val="27DEBFFCF7D77F4A96969A544407FD8B"/>
          </w:pPr>
          <w:r w:rsidRPr="005152F2">
            <w:t>Experience</w:t>
          </w:r>
        </w:p>
      </w:docPartBody>
    </w:docPart>
    <w:docPart>
      <w:docPartPr>
        <w:name w:val="0D13BC0BEAD29A46A8E2B1AECAA89B16"/>
        <w:category>
          <w:name w:val="General"/>
          <w:gallery w:val="placeholder"/>
        </w:category>
        <w:types>
          <w:type w:val="bbPlcHdr"/>
        </w:types>
        <w:behaviors>
          <w:behavior w:val="content"/>
        </w:behaviors>
        <w:guid w:val="{E4F7A3CE-944F-C647-AC65-1800DED4A1F3}"/>
      </w:docPartPr>
      <w:docPartBody>
        <w:p w:rsidR="002251F8" w:rsidRDefault="005167ED">
          <w:pPr>
            <w:pStyle w:val="0D13BC0BEAD29A46A8E2B1AECAA89B16"/>
          </w:pPr>
          <w:r w:rsidRPr="005152F2">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7ED"/>
    <w:rsid w:val="00052C27"/>
    <w:rsid w:val="00140261"/>
    <w:rsid w:val="002251F8"/>
    <w:rsid w:val="00233941"/>
    <w:rsid w:val="003114DB"/>
    <w:rsid w:val="003C2538"/>
    <w:rsid w:val="004A29A3"/>
    <w:rsid w:val="005167ED"/>
    <w:rsid w:val="007A58E1"/>
    <w:rsid w:val="00832BA0"/>
    <w:rsid w:val="00840E46"/>
    <w:rsid w:val="00850724"/>
    <w:rsid w:val="008875F2"/>
    <w:rsid w:val="009A1863"/>
    <w:rsid w:val="00A54C97"/>
    <w:rsid w:val="00BC186A"/>
    <w:rsid w:val="00C053DB"/>
    <w:rsid w:val="00C853ED"/>
    <w:rsid w:val="00C957ED"/>
    <w:rsid w:val="00CF295E"/>
    <w:rsid w:val="00D27C01"/>
    <w:rsid w:val="00DA6BA2"/>
    <w:rsid w:val="00E241A5"/>
    <w:rsid w:val="00E95AFF"/>
    <w:rsid w:val="00F12401"/>
    <w:rsid w:val="00FB690A"/>
    <w:rsid w:val="00FD1D82"/>
    <w:rsid w:val="00FF3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26CF816C1378488AD9C70EC2E4431A">
    <w:name w:val="5A26CF816C1378488AD9C70EC2E4431A"/>
  </w:style>
  <w:style w:type="paragraph" w:customStyle="1" w:styleId="E28F27F4DE606846A88B9F3C62ED277C">
    <w:name w:val="E28F27F4DE606846A88B9F3C62ED277C"/>
  </w:style>
  <w:style w:type="paragraph" w:customStyle="1" w:styleId="5837323E47554A43881B4D1873A64FFD">
    <w:name w:val="5837323E47554A43881B4D1873A64FFD"/>
  </w:style>
  <w:style w:type="paragraph" w:customStyle="1" w:styleId="27DEBFFCF7D77F4A96969A544407FD8B">
    <w:name w:val="27DEBFFCF7D77F4A96969A544407FD8B"/>
  </w:style>
  <w:style w:type="paragraph" w:customStyle="1" w:styleId="0D13BC0BEAD29A46A8E2B1AECAA89B16">
    <w:name w:val="0D13BC0BEAD29A46A8E2B1AECAA89B16"/>
  </w:style>
  <w:style w:type="paragraph" w:customStyle="1" w:styleId="BC5153183D79A14D946E4C37A7B55B35">
    <w:name w:val="BC5153183D79A14D946E4C37A7B55B35"/>
    <w:rsid w:val="00FD1D82"/>
  </w:style>
  <w:style w:type="paragraph" w:customStyle="1" w:styleId="FF1F0611FCC66B4DA3B091564281CD01">
    <w:name w:val="FF1F0611FCC66B4DA3B091564281CD01"/>
    <w:rsid w:val="00FD1D82"/>
  </w:style>
  <w:style w:type="paragraph" w:customStyle="1" w:styleId="62F18A53AA5777429179583E1F5B22AF">
    <w:name w:val="62F18A53AA5777429179583E1F5B22AF"/>
    <w:rsid w:val="00FD1D82"/>
  </w:style>
  <w:style w:type="paragraph" w:customStyle="1" w:styleId="10937FCA268DB34C9E219339E1D84F1E">
    <w:name w:val="10937FCA268DB34C9E219339E1D84F1E"/>
    <w:rsid w:val="00FD1D82"/>
  </w:style>
  <w:style w:type="paragraph" w:customStyle="1" w:styleId="4BE0364BE5BC434AA583F80CB4515159">
    <w:name w:val="4BE0364BE5BC434AA583F80CB4515159"/>
    <w:rsid w:val="00FD1D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2192F-84E3-5241-AB1D-126F5AEA3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{79EEA07D-0DCB-E048-A5BB-AD2E5947DC71}tf16392740.dotx</Template>
  <TotalTime>309</TotalTime>
  <Pages>3</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KAYCE L. Shields</dc:creator>
  <cp:keywords/>
  <dc:description/>
  <cp:lastModifiedBy>Shields, Kayce L</cp:lastModifiedBy>
  <cp:revision>33</cp:revision>
  <cp:lastPrinted>2021-07-04T04:58:00Z</cp:lastPrinted>
  <dcterms:created xsi:type="dcterms:W3CDTF">2021-07-01T19:19:00Z</dcterms:created>
  <dcterms:modified xsi:type="dcterms:W3CDTF">2023-03-13T17:35:00Z</dcterms:modified>
</cp:coreProperties>
</file>